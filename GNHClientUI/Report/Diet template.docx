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45E" w:rsidRDefault="003B245E" w:rsidP="003B245E">
      <w:pPr>
        <w:jc w:val="center"/>
        <w:rPr>
          <w:u w:val="single"/>
        </w:rPr>
      </w:pPr>
      <w:r>
        <w:rPr>
          <w:u w:val="single"/>
        </w:rPr>
        <w:t xml:space="preserve">YOUR </w:t>
      </w:r>
      <w:r w:rsidRPr="00BF5A7D">
        <w:rPr>
          <w:u w:val="single"/>
        </w:rPr>
        <w:t>PERSONALIZED DIET PLAN</w:t>
      </w:r>
    </w:p>
    <w:p w:rsidR="001C236E" w:rsidRDefault="001C236E" w:rsidP="003B245E">
      <w:r>
        <w:t xml:space="preserve">Date: </w:t>
      </w:r>
    </w:p>
    <w:p w:rsidR="003B245E" w:rsidRDefault="001C236E" w:rsidP="003B245E">
      <w:r>
        <w:t xml:space="preserve">Name:  </w:t>
      </w:r>
    </w:p>
    <w:p w:rsidR="003B245E" w:rsidRDefault="001C236E" w:rsidP="003B245E">
      <w:r>
        <w:t xml:space="preserve">Age:   </w:t>
      </w:r>
      <w:r w:rsidR="003B245E">
        <w:t xml:space="preserve"> yrs</w:t>
      </w:r>
    </w:p>
    <w:p w:rsidR="003B245E" w:rsidRDefault="001C236E" w:rsidP="003B245E">
      <w:r>
        <w:t xml:space="preserve">Wt:    </w:t>
      </w:r>
      <w:r w:rsidR="003B245E">
        <w:t xml:space="preserve"> kg</w:t>
      </w:r>
    </w:p>
    <w:p w:rsidR="003B245E" w:rsidRDefault="001C236E" w:rsidP="003B245E">
      <w:r>
        <w:t xml:space="preserve">Ht:     </w:t>
      </w:r>
      <w:r w:rsidR="003B245E">
        <w:t>cm</w:t>
      </w:r>
    </w:p>
    <w:p w:rsidR="003B245E" w:rsidRDefault="001C236E" w:rsidP="003B245E">
      <w:r>
        <w:t xml:space="preserve">Ideal body weight:     </w:t>
      </w:r>
      <w:r w:rsidR="003B245E">
        <w:t xml:space="preserve"> kg </w:t>
      </w:r>
    </w:p>
    <w:p w:rsidR="003B245E" w:rsidRDefault="001C236E" w:rsidP="003B245E">
      <w:r>
        <w:t>BMI:</w:t>
      </w:r>
      <w:r>
        <w:tab/>
      </w:r>
      <w:r w:rsidR="003B245E">
        <w:t>kg/m</w:t>
      </w:r>
      <w:r w:rsidR="003B245E">
        <w:rPr>
          <w:vertAlign w:val="superscript"/>
        </w:rPr>
        <w:t>2</w:t>
      </w:r>
      <w:r w:rsidR="003B245E">
        <w:t xml:space="preserve"> </w:t>
      </w:r>
    </w:p>
    <w:p w:rsidR="003B245E" w:rsidRDefault="001C236E" w:rsidP="001C236E">
      <w:r>
        <w:t xml:space="preserve">Waist Circumference:     </w:t>
      </w:r>
      <w:r w:rsidR="003B245E">
        <w:t xml:space="preserve">cm </w:t>
      </w:r>
    </w:p>
    <w:p w:rsidR="001C236E" w:rsidRDefault="001C236E" w:rsidP="001C236E">
      <w:r>
        <w:t>Fat %-      %</w:t>
      </w:r>
    </w:p>
    <w:p w:rsidR="001C236E" w:rsidRDefault="001C236E" w:rsidP="001C236E">
      <w:r>
        <w:t>Muscle mass-     kg</w:t>
      </w:r>
    </w:p>
    <w:p w:rsidR="001C236E" w:rsidRDefault="001C236E" w:rsidP="001C236E">
      <w:r>
        <w:t xml:space="preserve">Visceral fat – </w:t>
      </w:r>
    </w:p>
    <w:p w:rsidR="001C236E" w:rsidRDefault="001C236E" w:rsidP="001C236E">
      <w:r>
        <w:t xml:space="preserve">Abdominal fat -    </w:t>
      </w:r>
    </w:p>
    <w:p w:rsidR="003B245E" w:rsidRDefault="003B245E" w:rsidP="003B245E">
      <w:r>
        <w:t xml:space="preserve">Medical complaints: </w:t>
      </w:r>
    </w:p>
    <w:p w:rsidR="003B245E" w:rsidRDefault="001C236E" w:rsidP="003B245E">
      <w:pPr>
        <w:numPr>
          <w:ilvl w:val="0"/>
          <w:numId w:val="3"/>
        </w:numPr>
      </w:pPr>
      <w:r>
        <w:t xml:space="preserve">BMI: </w:t>
      </w:r>
    </w:p>
    <w:p w:rsidR="001C236E" w:rsidRDefault="001C236E" w:rsidP="003B245E">
      <w:pPr>
        <w:numPr>
          <w:ilvl w:val="0"/>
          <w:numId w:val="3"/>
        </w:numPr>
      </w:pPr>
      <w:r>
        <w:t xml:space="preserve">Recent Weight Loss/gain </w:t>
      </w:r>
    </w:p>
    <w:p w:rsidR="001C236E" w:rsidRDefault="001C236E" w:rsidP="003B245E">
      <w:pPr>
        <w:numPr>
          <w:ilvl w:val="0"/>
          <w:numId w:val="3"/>
        </w:numPr>
      </w:pPr>
      <w:r>
        <w:t xml:space="preserve">Biochemical finding </w:t>
      </w:r>
    </w:p>
    <w:p w:rsidR="001C236E" w:rsidRDefault="001C236E" w:rsidP="003B245E">
      <w:pPr>
        <w:numPr>
          <w:ilvl w:val="0"/>
          <w:numId w:val="3"/>
        </w:numPr>
      </w:pPr>
      <w:r>
        <w:t>Comorbidity</w:t>
      </w:r>
    </w:p>
    <w:p w:rsidR="001C236E" w:rsidRDefault="001C236E" w:rsidP="001C236E">
      <w:pPr>
        <w:numPr>
          <w:ilvl w:val="0"/>
          <w:numId w:val="3"/>
        </w:numPr>
      </w:pPr>
      <w:r>
        <w:t>Clinical complaints</w:t>
      </w:r>
    </w:p>
    <w:p w:rsidR="003B245E" w:rsidRDefault="003B245E" w:rsidP="001C236E">
      <w:r>
        <w:t>Diet Type:</w:t>
      </w:r>
    </w:p>
    <w:p w:rsidR="003B245E" w:rsidRDefault="001C236E" w:rsidP="003B245E">
      <w:r>
        <w:t>Non-vegetarian /veg</w:t>
      </w:r>
    </w:p>
    <w:p w:rsidR="001C236E" w:rsidRDefault="001C236E" w:rsidP="003B245E">
      <w:r>
        <w:t xml:space="preserve">Exercise Details: </w:t>
      </w:r>
    </w:p>
    <w:p w:rsidR="001C236E" w:rsidRDefault="001C236E" w:rsidP="003B245E"/>
    <w:p w:rsidR="001C236E" w:rsidRDefault="001C236E" w:rsidP="003B245E"/>
    <w:p w:rsidR="003B245E" w:rsidRDefault="003B245E" w:rsidP="003B245E">
      <w:r>
        <w:t>Medical Nutrition Therapy:</w:t>
      </w:r>
    </w:p>
    <w:p w:rsidR="003B245E" w:rsidRDefault="001C236E" w:rsidP="003B245E">
      <w:pPr>
        <w:numPr>
          <w:ilvl w:val="0"/>
          <w:numId w:val="4"/>
        </w:numPr>
      </w:pPr>
      <w:r>
        <w:t>Calorie Management :      kcals</w:t>
      </w:r>
      <w:r w:rsidR="003B245E">
        <w:t xml:space="preserve"> /day </w:t>
      </w:r>
    </w:p>
    <w:p w:rsidR="003B245E" w:rsidRDefault="001C236E" w:rsidP="003B245E">
      <w:pPr>
        <w:numPr>
          <w:ilvl w:val="0"/>
          <w:numId w:val="4"/>
        </w:numPr>
      </w:pPr>
      <w:r>
        <w:t xml:space="preserve">Protein Management:    </w:t>
      </w:r>
      <w:r w:rsidR="003B245E">
        <w:t xml:space="preserve"> gm / day</w:t>
      </w:r>
      <w:r w:rsidR="003B245E">
        <w:tab/>
      </w:r>
      <w:r w:rsidR="003B245E">
        <w:tab/>
      </w:r>
    </w:p>
    <w:p w:rsidR="003B245E" w:rsidRDefault="001C236E" w:rsidP="003B245E">
      <w:r>
        <w:t>Other Nutrients</w:t>
      </w:r>
    </w:p>
    <w:p w:rsidR="003B245E" w:rsidRDefault="003B245E" w:rsidP="003B245E">
      <w:r>
        <w:t xml:space="preserve">Balanced Nutrients as per Recommended Dietary Allowances </w:t>
      </w:r>
    </w:p>
    <w:p w:rsidR="003B245E" w:rsidRPr="001C236E" w:rsidRDefault="001C236E" w:rsidP="003B245E">
      <w:pPr>
        <w:rPr>
          <w:b/>
          <w:bCs/>
        </w:rPr>
      </w:pPr>
      <w:r w:rsidRPr="001C236E">
        <w:rPr>
          <w:b/>
          <w:bCs/>
        </w:rPr>
        <w:t>DIET RECALL</w:t>
      </w:r>
    </w:p>
    <w:p w:rsidR="003B245E" w:rsidRDefault="003B245E" w:rsidP="003B245E"/>
    <w:p w:rsidR="001C236E" w:rsidRDefault="001C236E" w:rsidP="003B245E">
      <w:pPr>
        <w:pStyle w:val="BodyText"/>
        <w:rPr>
          <w:rFonts w:eastAsia="Times New Roman"/>
        </w:rPr>
      </w:pPr>
      <w:r w:rsidRPr="001C236E">
        <w:rPr>
          <w:rFonts w:eastAsia="Times New Roman"/>
        </w:rPr>
        <w:t>Dietary allowance recommended / day:</w:t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/>
      </w:tblPr>
      <w:tblGrid>
        <w:gridCol w:w="1667"/>
        <w:gridCol w:w="6865"/>
      </w:tblGrid>
      <w:tr w:rsidR="00EA5ED4" w:rsidTr="00BE7A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D4" w:rsidRDefault="00EA5ED4" w:rsidP="00BE7A3E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Food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D4" w:rsidRDefault="00EA5ED4" w:rsidP="00BE7A3E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Servings</w:t>
            </w:r>
          </w:p>
        </w:tc>
      </w:tr>
      <w:tr w:rsidR="00EA5ED4" w:rsidTr="00BE7A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D4" w:rsidRDefault="00EA5ED4" w:rsidP="00BE7A3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Grains and Cereals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D4" w:rsidRDefault="00EA5ED4" w:rsidP="00BE7A3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4 - 5 serving /day Chapathi 1 or phulka 1 and half or any other grain raw handfist like Pasta or Rice or rawa or poha or Bread 2 slice ( domestic)</w:t>
            </w:r>
          </w:p>
        </w:tc>
      </w:tr>
      <w:tr w:rsidR="00EA5ED4" w:rsidTr="00BE7A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D4" w:rsidRDefault="00EA5ED4" w:rsidP="00BE7A3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Dals, Pulses and Legumes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D4" w:rsidRDefault="00EA5ED4" w:rsidP="00BE7A3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 servings/day Thick or sprouts or Soya etc</w:t>
            </w:r>
          </w:p>
        </w:tc>
      </w:tr>
      <w:tr w:rsidR="00EA5ED4" w:rsidTr="00BE7A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D4" w:rsidRDefault="00EA5ED4" w:rsidP="00BE7A3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Milk and Milk 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D4" w:rsidRDefault="00EA5ED4" w:rsidP="00BE7A3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300ml/day can be curd - 2 bowls/day</w:t>
            </w:r>
          </w:p>
        </w:tc>
      </w:tr>
      <w:tr w:rsidR="00EA5ED4" w:rsidTr="00BE7A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D4" w:rsidRDefault="00EA5ED4" w:rsidP="00BE7A3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Egg and Non-veg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D4" w:rsidRDefault="00EA5ED4" w:rsidP="00BE7A3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 eggs / week Fish / Chicken twice week ( 100gm each time)</w:t>
            </w:r>
          </w:p>
        </w:tc>
      </w:tr>
      <w:tr w:rsidR="00EA5ED4" w:rsidTr="00BE7A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D4" w:rsidRDefault="00EA5ED4" w:rsidP="00BE7A3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Vegetables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D4" w:rsidRDefault="00EA5ED4" w:rsidP="00BE7A3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4 serving /day Any vegetable except potato 2 handful is one serving</w:t>
            </w:r>
          </w:p>
        </w:tc>
      </w:tr>
      <w:tr w:rsidR="00EA5ED4" w:rsidTr="00BE7A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D4" w:rsidRDefault="00EA5ED4" w:rsidP="00BE7A3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Fruits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D4" w:rsidRDefault="00EA5ED4" w:rsidP="00BE7A3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 whole : any Fruit should be size of Tennis ball / size or whole</w:t>
            </w:r>
          </w:p>
        </w:tc>
      </w:tr>
      <w:tr w:rsidR="00EA5ED4" w:rsidTr="00BE7A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D4" w:rsidRDefault="00EA5ED4" w:rsidP="00BE7A3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Sugar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D4" w:rsidRDefault="00EA5ED4" w:rsidP="00BE7A3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 tsp /day. If sweet tooth , Then avoid visible sugar in beverages</w:t>
            </w:r>
          </w:p>
        </w:tc>
      </w:tr>
      <w:tr w:rsidR="00EA5ED4" w:rsidTr="00BE7A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D4" w:rsidRDefault="00EA5ED4" w:rsidP="00BE7A3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Fat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D4" w:rsidRDefault="00EA5ED4" w:rsidP="00BE7A3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500ml/person/month Presently the type of oil which you are using is perfect.</w:t>
            </w:r>
          </w:p>
        </w:tc>
      </w:tr>
      <w:tr w:rsidR="00EA5ED4" w:rsidTr="00BE7A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D4" w:rsidRDefault="00EA5ED4" w:rsidP="00BE7A3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Water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D4" w:rsidRDefault="00EA5ED4" w:rsidP="00BE7A3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 liters/day</w:t>
            </w:r>
          </w:p>
        </w:tc>
      </w:tr>
    </w:tbl>
    <w:p w:rsidR="001C236E" w:rsidRPr="001C236E" w:rsidRDefault="001C236E" w:rsidP="003B245E">
      <w:pPr>
        <w:pStyle w:val="BodyText"/>
        <w:rPr>
          <w:rFonts w:eastAsia="Times New Roman"/>
        </w:rPr>
      </w:pPr>
    </w:p>
    <w:p w:rsidR="003B245E" w:rsidRDefault="001C236E" w:rsidP="003B245E">
      <w:pPr>
        <w:pStyle w:val="BodyText"/>
        <w:rPr>
          <w:rFonts w:ascii="Verdana" w:hAnsi="Verdana"/>
          <w:sz w:val="20"/>
          <w:u w:val="single"/>
        </w:rPr>
      </w:pPr>
      <w:r>
        <w:rPr>
          <w:rFonts w:ascii="Verdana" w:hAnsi="Verdana"/>
          <w:sz w:val="20"/>
          <w:u w:val="single"/>
        </w:rPr>
        <w:t>Recommended Diet</w:t>
      </w:r>
    </w:p>
    <w:p w:rsidR="00EA5ED4" w:rsidRDefault="00EA5ED4" w:rsidP="003B245E">
      <w:pPr>
        <w:pStyle w:val="BodyText"/>
        <w:rPr>
          <w:rFonts w:ascii="Verdana" w:hAnsi="Verdana"/>
          <w:sz w:val="20"/>
          <w:u w:val="single"/>
        </w:rPr>
      </w:pPr>
    </w:p>
    <w:p w:rsidR="003B245E" w:rsidRDefault="003B245E" w:rsidP="003B245E">
      <w:pPr>
        <w:pStyle w:val="BodyText"/>
        <w:rPr>
          <w:rFonts w:ascii="Verdana" w:hAnsi="Verdana"/>
          <w:sz w:val="20"/>
          <w:u w:val="single"/>
        </w:rPr>
      </w:pPr>
    </w:p>
    <w:p w:rsidR="003B245E" w:rsidRPr="001C236E" w:rsidRDefault="003B245E" w:rsidP="003B245E">
      <w:pPr>
        <w:rPr>
          <w:b/>
          <w:bCs/>
        </w:rPr>
      </w:pPr>
      <w:r w:rsidRPr="001C236E">
        <w:rPr>
          <w:b/>
          <w:bCs/>
        </w:rPr>
        <w:t>Things to Remember:</w:t>
      </w:r>
    </w:p>
    <w:p w:rsidR="00EA5ED4" w:rsidRDefault="00EA5ED4" w:rsidP="00EA5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</w:rPr>
        <w:t>Suspected food allergens are dairy, soy, gluten ( you need to be cautious with these foods.) eat small meals if it doesn’t bother you can increase the intake</w:t>
      </w:r>
    </w:p>
    <w:p w:rsidR="00EA5ED4" w:rsidRDefault="00EA5ED4" w:rsidP="00EA5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Take adequate rest</w:t>
      </w:r>
    </w:p>
    <w:p w:rsidR="00EA5ED4" w:rsidRDefault="00EA5ED4" w:rsidP="00EA5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Drink water</w:t>
      </w:r>
    </w:p>
    <w:p w:rsidR="00EA5ED4" w:rsidRDefault="00EA5ED4" w:rsidP="00EA5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If you feel muscle spasms include calcium supplements/ and monitor vitamin D and B12</w:t>
      </w:r>
    </w:p>
    <w:p w:rsidR="009A4AEF" w:rsidRPr="00EA5ED4" w:rsidRDefault="00EA5ED4" w:rsidP="00EA5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 w:rsidRPr="00EA5ED4">
        <w:rPr>
          <w:rFonts w:eastAsia="Times New Roman"/>
        </w:rPr>
        <w:t>Reduce your exercise to normal walk/swim 45 minutes /daily</w:t>
      </w:r>
    </w:p>
    <w:p w:rsidR="003B245E" w:rsidRPr="009A4AEF" w:rsidRDefault="003B245E" w:rsidP="003B245E">
      <w:pPr>
        <w:rPr>
          <w:b/>
          <w:bCs/>
        </w:rPr>
      </w:pPr>
      <w:r w:rsidRPr="009A4AEF">
        <w:rPr>
          <w:b/>
          <w:bCs/>
        </w:rPr>
        <w:t>Supplements Advised:</w:t>
      </w:r>
    </w:p>
    <w:p w:rsidR="009A4AEF" w:rsidRDefault="009A4AEF" w:rsidP="003B245E"/>
    <w:p w:rsidR="003B245E" w:rsidRPr="009A4AEF" w:rsidRDefault="003B245E" w:rsidP="003B245E">
      <w:pPr>
        <w:rPr>
          <w:b/>
          <w:bCs/>
        </w:rPr>
      </w:pPr>
      <w:r w:rsidRPr="009A4AEF">
        <w:rPr>
          <w:b/>
          <w:bCs/>
        </w:rPr>
        <w:t>Investigation Advised:</w:t>
      </w:r>
    </w:p>
    <w:p w:rsidR="009A4AEF" w:rsidRDefault="009A4AEF" w:rsidP="003B245E"/>
    <w:p w:rsidR="003B245E" w:rsidRPr="009A4AEF" w:rsidRDefault="003B245E" w:rsidP="003B245E">
      <w:pPr>
        <w:rPr>
          <w:b/>
          <w:bCs/>
        </w:rPr>
      </w:pPr>
      <w:r w:rsidRPr="009A4AEF">
        <w:rPr>
          <w:b/>
          <w:bCs/>
        </w:rPr>
        <w:t>Follow up date:</w:t>
      </w:r>
    </w:p>
    <w:p w:rsidR="003B245E" w:rsidRDefault="003B245E" w:rsidP="003B245E">
      <w:r>
        <w:t>After 15 days with weight and improvement symptoms.</w:t>
      </w:r>
    </w:p>
    <w:p w:rsidR="003B245E" w:rsidRDefault="003B245E" w:rsidP="003B245E">
      <w:r>
        <w:t>Dr.Geeta Dharmatti</w:t>
      </w:r>
    </w:p>
    <w:p w:rsidR="003B245E" w:rsidRDefault="003B245E" w:rsidP="003B245E">
      <w:r>
        <w:t>Consultant Nutritionist &amp; Registered Dietician</w:t>
      </w:r>
    </w:p>
    <w:p w:rsidR="003B245E" w:rsidRPr="009E0B6B" w:rsidRDefault="003B245E" w:rsidP="003B245E"/>
    <w:p w:rsidR="003B245E" w:rsidRDefault="003B245E" w:rsidP="003B245E"/>
    <w:p w:rsidR="003B245E" w:rsidRDefault="003B245E" w:rsidP="003B245E"/>
    <w:p w:rsidR="003B245E" w:rsidRDefault="003B245E" w:rsidP="003B245E"/>
    <w:p w:rsidR="003B245E" w:rsidRDefault="003B245E" w:rsidP="003B245E"/>
    <w:p w:rsidR="003B245E" w:rsidRDefault="003B245E" w:rsidP="003B245E"/>
    <w:p w:rsidR="003B245E" w:rsidRDefault="003B245E" w:rsidP="003B245E"/>
    <w:p w:rsidR="003B245E" w:rsidRDefault="003B245E" w:rsidP="003B245E"/>
    <w:p w:rsidR="003B245E" w:rsidRDefault="003B245E" w:rsidP="003B245E"/>
    <w:p w:rsidR="003B245E" w:rsidRDefault="003B245E" w:rsidP="003B245E"/>
    <w:p w:rsidR="003B245E" w:rsidRDefault="003B245E" w:rsidP="003B245E">
      <w:pPr>
        <w:ind w:left="360"/>
      </w:pPr>
    </w:p>
    <w:p w:rsidR="003B245E" w:rsidRDefault="003B245E" w:rsidP="003B245E">
      <w:pPr>
        <w:rPr>
          <w:b/>
          <w:bCs/>
        </w:rPr>
      </w:pPr>
    </w:p>
    <w:p w:rsidR="003B245E" w:rsidRDefault="003B245E" w:rsidP="003B245E"/>
    <w:p w:rsidR="003B245E" w:rsidRDefault="003B245E" w:rsidP="003B245E">
      <w:pPr>
        <w:jc w:val="both"/>
      </w:pPr>
    </w:p>
    <w:p w:rsidR="003B245E" w:rsidRDefault="003B245E" w:rsidP="003B245E">
      <w:pPr>
        <w:jc w:val="both"/>
      </w:pPr>
    </w:p>
    <w:p w:rsidR="003B245E" w:rsidRDefault="003B245E" w:rsidP="003B245E">
      <w:pPr>
        <w:jc w:val="both"/>
      </w:pPr>
    </w:p>
    <w:p w:rsidR="003B245E" w:rsidRDefault="003B245E" w:rsidP="003B245E">
      <w:pPr>
        <w:jc w:val="both"/>
      </w:pPr>
    </w:p>
    <w:p w:rsidR="003B245E" w:rsidRDefault="003B245E" w:rsidP="003B245E">
      <w:pPr>
        <w:jc w:val="both"/>
      </w:pPr>
    </w:p>
    <w:p w:rsidR="003B245E" w:rsidRDefault="003B245E" w:rsidP="003B245E">
      <w:pPr>
        <w:jc w:val="both"/>
      </w:pPr>
    </w:p>
    <w:p w:rsidR="003B245E" w:rsidRDefault="003B245E" w:rsidP="003B245E">
      <w:pPr>
        <w:jc w:val="both"/>
      </w:pPr>
    </w:p>
    <w:p w:rsidR="003B245E" w:rsidRDefault="003B245E" w:rsidP="003B245E">
      <w:pPr>
        <w:jc w:val="both"/>
      </w:pPr>
    </w:p>
    <w:p w:rsidR="003B245E" w:rsidRDefault="003B245E" w:rsidP="003B245E">
      <w:pPr>
        <w:jc w:val="both"/>
      </w:pPr>
    </w:p>
    <w:p w:rsidR="003B245E" w:rsidRDefault="003B245E" w:rsidP="003B245E">
      <w:pPr>
        <w:jc w:val="both"/>
      </w:pPr>
    </w:p>
    <w:p w:rsidR="003B245E" w:rsidRDefault="003B245E" w:rsidP="003B245E">
      <w:pPr>
        <w:jc w:val="both"/>
      </w:pPr>
    </w:p>
    <w:p w:rsidR="003B245E" w:rsidRDefault="003B245E" w:rsidP="003B245E">
      <w:pPr>
        <w:jc w:val="both"/>
      </w:pPr>
    </w:p>
    <w:p w:rsidR="003B245E" w:rsidRDefault="003B245E" w:rsidP="003B245E">
      <w:pPr>
        <w:jc w:val="both"/>
      </w:pPr>
    </w:p>
    <w:sectPr w:rsidR="003B245E" w:rsidSect="0087509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45B" w:rsidRDefault="0068545B" w:rsidP="00600023">
      <w:r>
        <w:separator/>
      </w:r>
    </w:p>
  </w:endnote>
  <w:endnote w:type="continuationSeparator" w:id="1">
    <w:p w:rsidR="0068545B" w:rsidRDefault="0068545B" w:rsidP="006000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023" w:rsidRDefault="00A771AB">
    <w:pPr>
      <w:pStyle w:val="Foot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54.75pt;margin-top:-7.55pt;width:575.25pt;height:36.75pt;z-index:251658240;mso-width-relative:margin;mso-height-relative:margin" stroked="f">
          <v:textbox>
            <w:txbxContent>
              <w:p w:rsidR="00600023" w:rsidRPr="00C85275" w:rsidRDefault="00E036C9" w:rsidP="00192F9C">
                <w:pPr>
                  <w:rPr>
                    <w:color w:val="7F7F7F"/>
                  </w:rPr>
                </w:pPr>
                <w:r w:rsidRPr="00C85275">
                  <w:rPr>
                    <w:color w:val="7F7F7F"/>
                  </w:rPr>
                  <w:t>+91 7722 0070 68</w:t>
                </w:r>
                <w:r w:rsidR="00600023" w:rsidRPr="00C85275">
                  <w:rPr>
                    <w:color w:val="7F7F7F"/>
                  </w:rPr>
                  <w:t xml:space="preserve"> | </w:t>
                </w:r>
                <w:hyperlink r:id="rId1" w:history="1">
                  <w:r w:rsidRPr="00E50735">
                    <w:rPr>
                      <w:rStyle w:val="Hyperlink"/>
                    </w:rPr>
                    <w:t>info@geetanutriheal.com</w:t>
                  </w:r>
                </w:hyperlink>
                <w:r w:rsidR="00192F9C" w:rsidRPr="00C85275">
                  <w:rPr>
                    <w:color w:val="7F7F7F"/>
                  </w:rPr>
                  <w:t xml:space="preserve"> |</w:t>
                </w:r>
                <w:hyperlink r:id="rId2" w:history="1">
                  <w:r w:rsidR="00192F9C" w:rsidRPr="00C85275">
                    <w:rPr>
                      <w:rStyle w:val="Hyperlink"/>
                      <w:color w:val="7F7F7F"/>
                    </w:rPr>
                    <w:t>www.geetanutriheal.com</w:t>
                  </w:r>
                </w:hyperlink>
                <w:r>
                  <w:t xml:space="preserve"> </w:t>
                </w:r>
                <w:r w:rsidR="00192F9C" w:rsidRPr="00C85275">
                  <w:rPr>
                    <w:color w:val="7F7F7F"/>
                  </w:rPr>
                  <w:t xml:space="preserve"> </w:t>
                </w:r>
              </w:p>
              <w:p w:rsidR="00600023" w:rsidRPr="00C85275" w:rsidRDefault="00C85275" w:rsidP="00192F9C">
                <w:pPr>
                  <w:rPr>
                    <w:color w:val="7F7F7F"/>
                  </w:rPr>
                </w:pPr>
                <w:r w:rsidRPr="00C85275">
                  <w:rPr>
                    <w:color w:val="7F7F7F"/>
                  </w:rPr>
                  <w:t>Consulting: 32, Westend Plaza, Paranjape Scheme, Near D-Mart.   Aundh   Pune 411007.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45B" w:rsidRDefault="0068545B" w:rsidP="00600023">
      <w:r>
        <w:separator/>
      </w:r>
    </w:p>
  </w:footnote>
  <w:footnote w:type="continuationSeparator" w:id="1">
    <w:p w:rsidR="0068545B" w:rsidRDefault="0068545B" w:rsidP="006000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023" w:rsidRDefault="00A771AB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0.75pt;margin-top:7.25pt;width:177.75pt;height:24.25pt;z-index:251659264;mso-width-relative:margin;mso-height-relative:margin" stroked="f">
          <v:textbox>
            <w:txbxContent>
              <w:p w:rsidR="00021618" w:rsidRPr="00411072" w:rsidRDefault="00192F9C" w:rsidP="00192F9C">
                <w:pPr>
                  <w:jc w:val="right"/>
                  <w:rPr>
                    <w:color w:val="009644"/>
                    <w:sz w:val="28"/>
                    <w:szCs w:val="26"/>
                  </w:rPr>
                </w:pPr>
                <w:r w:rsidRPr="00411072">
                  <w:rPr>
                    <w:color w:val="009644"/>
                    <w:sz w:val="28"/>
                    <w:szCs w:val="26"/>
                  </w:rPr>
                  <w:t>Right Nutrition for Health</w:t>
                </w:r>
              </w:p>
            </w:txbxContent>
          </v:textbox>
        </v:shape>
      </w:pict>
    </w:r>
    <w:r w:rsidR="001C236E">
      <w:rPr>
        <w:noProof/>
        <w:lang w:bidi="mr-IN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-152400</wp:posOffset>
          </wp:positionV>
          <wp:extent cx="1276350" cy="676275"/>
          <wp:effectExtent l="19050" t="0" r="0" b="0"/>
          <wp:wrapTight wrapText="bothSides">
            <wp:wrapPolygon edited="0">
              <wp:start x="-322" y="0"/>
              <wp:lineTo x="-322" y="21296"/>
              <wp:lineTo x="21600" y="21296"/>
              <wp:lineTo x="21600" y="0"/>
              <wp:lineTo x="-322" y="0"/>
            </wp:wrapPolygon>
          </wp:wrapTight>
          <wp:docPr id="7" name="Picture 2" descr="Description: D:\Vinay\Work\Companies\New Age\IT Services\Geeta\Logo\Logo white b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:\Vinay\Work\Companies\New Age\IT Services\Geeta\Logo\Logo white bg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00023" w:rsidRDefault="00600023">
    <w:pPr>
      <w:pStyle w:val="Header"/>
    </w:pPr>
  </w:p>
  <w:p w:rsidR="00600023" w:rsidRDefault="00600023">
    <w:pPr>
      <w:pStyle w:val="Header"/>
    </w:pPr>
  </w:p>
  <w:p w:rsidR="00600023" w:rsidRDefault="00A771AB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4.5pt;margin-top:3.95pt;width:488.25pt;height:0;z-index:251657216" o:connectortype="straight" strokecolor="gray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04511"/>
    <w:multiLevelType w:val="hybridMultilevel"/>
    <w:tmpl w:val="6D1E6E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9548A"/>
    <w:multiLevelType w:val="hybridMultilevel"/>
    <w:tmpl w:val="EF7E7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F3052"/>
    <w:multiLevelType w:val="hybridMultilevel"/>
    <w:tmpl w:val="230A8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06323"/>
    <w:multiLevelType w:val="hybridMultilevel"/>
    <w:tmpl w:val="796CA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8758B"/>
    <w:multiLevelType w:val="multilevel"/>
    <w:tmpl w:val="5A4A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AA70E8"/>
    <w:multiLevelType w:val="hybridMultilevel"/>
    <w:tmpl w:val="1CC89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C37D5"/>
    <w:rsid w:val="00021618"/>
    <w:rsid w:val="00192F9C"/>
    <w:rsid w:val="001C236E"/>
    <w:rsid w:val="0021003A"/>
    <w:rsid w:val="00216CB1"/>
    <w:rsid w:val="002D03F9"/>
    <w:rsid w:val="002E339D"/>
    <w:rsid w:val="00302B01"/>
    <w:rsid w:val="00347395"/>
    <w:rsid w:val="003B245E"/>
    <w:rsid w:val="003E7ABC"/>
    <w:rsid w:val="00400A4F"/>
    <w:rsid w:val="00411072"/>
    <w:rsid w:val="004E0271"/>
    <w:rsid w:val="004F1FDD"/>
    <w:rsid w:val="00501141"/>
    <w:rsid w:val="005968C8"/>
    <w:rsid w:val="005D42A7"/>
    <w:rsid w:val="00600023"/>
    <w:rsid w:val="0068545B"/>
    <w:rsid w:val="00704BE1"/>
    <w:rsid w:val="00707D80"/>
    <w:rsid w:val="0087509D"/>
    <w:rsid w:val="0097112C"/>
    <w:rsid w:val="009A4AEF"/>
    <w:rsid w:val="009C37D5"/>
    <w:rsid w:val="00A7575E"/>
    <w:rsid w:val="00A771AB"/>
    <w:rsid w:val="00BA2286"/>
    <w:rsid w:val="00C07238"/>
    <w:rsid w:val="00C71B59"/>
    <w:rsid w:val="00C768AA"/>
    <w:rsid w:val="00C85275"/>
    <w:rsid w:val="00CB39A3"/>
    <w:rsid w:val="00D7036B"/>
    <w:rsid w:val="00D82DA8"/>
    <w:rsid w:val="00E036C9"/>
    <w:rsid w:val="00E17C7D"/>
    <w:rsid w:val="00EA594F"/>
    <w:rsid w:val="00EA5ED4"/>
    <w:rsid w:val="00F27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45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00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023"/>
  </w:style>
  <w:style w:type="paragraph" w:styleId="Footer">
    <w:name w:val="footer"/>
    <w:basedOn w:val="Normal"/>
    <w:link w:val="FooterChar"/>
    <w:uiPriority w:val="99"/>
    <w:semiHidden/>
    <w:unhideWhenUsed/>
    <w:rsid w:val="006000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023"/>
  </w:style>
  <w:style w:type="paragraph" w:styleId="BalloonText">
    <w:name w:val="Balloon Text"/>
    <w:basedOn w:val="Normal"/>
    <w:link w:val="BalloonTextChar"/>
    <w:uiPriority w:val="99"/>
    <w:semiHidden/>
    <w:unhideWhenUsed/>
    <w:rsid w:val="0060002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0002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00023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CB39A3"/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CB39A3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4F1F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eetanutriheal.com" TargetMode="External"/><Relationship Id="rId1" Type="http://schemas.openxmlformats.org/officeDocument/2006/relationships/hyperlink" Target="mailto:info@geetanutrihe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ss\Dropbox\Bariatric%20Data\YOUR%20PERSONALIZED%20DIET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YOUR PERSONALIZED DIET PLAN</Template>
  <TotalTime>12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Links>
    <vt:vector size="12" baseType="variant">
      <vt:variant>
        <vt:i4>2621493</vt:i4>
      </vt:variant>
      <vt:variant>
        <vt:i4>3</vt:i4>
      </vt:variant>
      <vt:variant>
        <vt:i4>0</vt:i4>
      </vt:variant>
      <vt:variant>
        <vt:i4>5</vt:i4>
      </vt:variant>
      <vt:variant>
        <vt:lpwstr>http://www.geetanutriheal.com/</vt:lpwstr>
      </vt:variant>
      <vt:variant>
        <vt:lpwstr/>
      </vt:variant>
      <vt:variant>
        <vt:i4>4718695</vt:i4>
      </vt:variant>
      <vt:variant>
        <vt:i4>0</vt:i4>
      </vt:variant>
      <vt:variant>
        <vt:i4>0</vt:i4>
      </vt:variant>
      <vt:variant>
        <vt:i4>5</vt:i4>
      </vt:variant>
      <vt:variant>
        <vt:lpwstr>mailto:info@geetanutriheal.com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Doss</dc:creator>
  <cp:lastModifiedBy>Doss</cp:lastModifiedBy>
  <cp:revision>4</cp:revision>
  <dcterms:created xsi:type="dcterms:W3CDTF">2017-02-14T05:25:00Z</dcterms:created>
  <dcterms:modified xsi:type="dcterms:W3CDTF">2017-02-14T05:41:00Z</dcterms:modified>
</cp:coreProperties>
</file>